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DD5059C" w14:textId="77777777" w:rsidTr="005320E7">
        <w:trPr>
          <w:trHeight w:val="3470"/>
        </w:trPr>
        <w:tc>
          <w:tcPr>
            <w:tcW w:w="3600" w:type="dxa"/>
            <w:vAlign w:val="bottom"/>
          </w:tcPr>
          <w:p w14:paraId="2154C56D" w14:textId="4960F2BF" w:rsidR="003079AF" w:rsidRDefault="003079AF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</w:p>
          <w:p w14:paraId="788A4BB2" w14:textId="274D52E5" w:rsidR="001B2ABD" w:rsidRDefault="003079AF" w:rsidP="003079AF">
            <w:pPr>
              <w:tabs>
                <w:tab w:val="left" w:pos="990"/>
              </w:tabs>
              <w:ind w:left="-255" w:right="-20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26A8AC4" wp14:editId="76AA7110">
                  <wp:simplePos x="0" y="0"/>
                  <wp:positionH relativeFrom="margin">
                    <wp:posOffset>-73025</wp:posOffset>
                  </wp:positionH>
                  <wp:positionV relativeFrom="margin">
                    <wp:posOffset>562610</wp:posOffset>
                  </wp:positionV>
                  <wp:extent cx="2194560" cy="22352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4" t="23089" r="45300" b="41082"/>
                          <a:stretch/>
                        </pic:blipFill>
                        <pic:spPr bwMode="auto">
                          <a:xfrm>
                            <a:off x="0" y="0"/>
                            <a:ext cx="2194560" cy="22352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6C86F155" w14:textId="349ACF29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FE54BE2" w14:textId="2708648E" w:rsidR="001B2ABD" w:rsidRPr="00887280" w:rsidRDefault="00AC4ADD" w:rsidP="001B2ABD">
            <w:pPr>
              <w:pStyle w:val="Title"/>
              <w:rPr>
                <w:sz w:val="56"/>
                <w:szCs w:val="56"/>
              </w:rPr>
            </w:pPr>
            <w:r w:rsidRPr="00887280">
              <w:rPr>
                <w:sz w:val="56"/>
                <w:szCs w:val="56"/>
              </w:rPr>
              <w:t>K SPANDANA SHREE</w:t>
            </w:r>
          </w:p>
          <w:p w14:paraId="6A9CD645" w14:textId="275C9D39" w:rsidR="001B2ABD" w:rsidRDefault="00AC4ADD" w:rsidP="001B2ABD">
            <w:pPr>
              <w:pStyle w:val="Subtitle"/>
            </w:pPr>
            <w:r w:rsidRPr="00F85420">
              <w:rPr>
                <w:spacing w:val="0"/>
                <w:w w:val="70"/>
                <w:sz w:val="28"/>
                <w:szCs w:val="24"/>
              </w:rPr>
              <w:t>ENGINEERING STUDEN</w:t>
            </w:r>
            <w:r w:rsidRPr="00F85420">
              <w:rPr>
                <w:spacing w:val="18"/>
                <w:w w:val="70"/>
                <w:sz w:val="28"/>
                <w:szCs w:val="24"/>
              </w:rPr>
              <w:t>T</w:t>
            </w:r>
          </w:p>
        </w:tc>
      </w:tr>
      <w:tr w:rsidR="001B2ABD" w14:paraId="110B1B8C" w14:textId="77777777" w:rsidTr="001B2ABD">
        <w:tc>
          <w:tcPr>
            <w:tcW w:w="3600" w:type="dxa"/>
          </w:tcPr>
          <w:p w14:paraId="104504C5" w14:textId="2CB6B95F" w:rsidR="001B2ABD" w:rsidRDefault="00B351A8" w:rsidP="00036450">
            <w:pPr>
              <w:pStyle w:val="Heading3"/>
            </w:pPr>
            <w:r>
              <w:t>OBJECTIVE</w:t>
            </w:r>
          </w:p>
          <w:p w14:paraId="0BA73A96" w14:textId="77777777" w:rsidR="00887280" w:rsidRDefault="00887280" w:rsidP="00887280">
            <w:r>
              <w:t>To pursue a challenging career with dedication and bring forth my efficiency to the fullest in a professional framework environment where I can discover the potential in me.</w:t>
            </w:r>
          </w:p>
          <w:p w14:paraId="55A8B296" w14:textId="77777777" w:rsidR="00036450" w:rsidRDefault="00036450" w:rsidP="00036450"/>
          <w:p w14:paraId="1D9F80A4" w14:textId="77777777" w:rsidR="00F27F45" w:rsidRDefault="00F27F45" w:rsidP="00F27F45"/>
          <w:p w14:paraId="250E7AEF" w14:textId="7EB91675" w:rsidR="00F27F45" w:rsidRPr="00F27F45" w:rsidRDefault="00F27F45" w:rsidP="00F27F45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F27F45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LANGUAGES KNOWN:</w:t>
            </w:r>
          </w:p>
          <w:p w14:paraId="65345E31" w14:textId="0B16CA0E" w:rsidR="00F27F45" w:rsidRDefault="00F27F45" w:rsidP="00F27F45">
            <w:r>
              <w:t>English, Hindi, Odia</w:t>
            </w:r>
          </w:p>
          <w:sdt>
            <w:sdtPr>
              <w:id w:val="-1954003311"/>
              <w:placeholder>
                <w:docPart w:val="373DACF1EF8C4B9B891F73C77E85A402"/>
              </w:placeholder>
              <w:temporary/>
              <w:showingPlcHdr/>
              <w15:appearance w15:val="hidden"/>
            </w:sdtPr>
            <w:sdtEndPr/>
            <w:sdtContent>
              <w:p w14:paraId="43D80B72" w14:textId="41333992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4E44D26E7DC4319A5E5B006701C52A9"/>
              </w:placeholder>
              <w:temporary/>
              <w:showingPlcHdr/>
              <w15:appearance w15:val="hidden"/>
            </w:sdtPr>
            <w:sdtEndPr/>
            <w:sdtContent>
              <w:p w14:paraId="523BDDE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DBD617A" w14:textId="631BAFB7" w:rsidR="004D3011" w:rsidRDefault="003F64EE" w:rsidP="004D3011">
            <w:r>
              <w:t>8336959893</w:t>
            </w:r>
          </w:p>
          <w:p w14:paraId="4BE84993" w14:textId="77777777" w:rsidR="004D3011" w:rsidRDefault="004D3011" w:rsidP="004D3011"/>
          <w:sdt>
            <w:sdtPr>
              <w:id w:val="-240260293"/>
              <w:placeholder>
                <w:docPart w:val="59074834A3564FFBA2F33C02464F8F85"/>
              </w:placeholder>
              <w:temporary/>
              <w:showingPlcHdr/>
              <w15:appearance w15:val="hidden"/>
            </w:sdtPr>
            <w:sdtEndPr/>
            <w:sdtContent>
              <w:p w14:paraId="295B7AE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5878681" w14:textId="19E55EEE" w:rsidR="00036450" w:rsidRPr="00164A97" w:rsidRDefault="005A09EF" w:rsidP="004D3011">
            <w:pPr>
              <w:rPr>
                <w:color w:val="0070C0"/>
              </w:rPr>
            </w:pPr>
            <w:hyperlink r:id="rId11" w:history="1">
              <w:r w:rsidR="002F5ACA" w:rsidRPr="00164A97">
                <w:rPr>
                  <w:rStyle w:val="Hyperlink"/>
                  <w:color w:val="0070C0"/>
                </w:rPr>
                <w:t>spandanashree1902@gmail.com</w:t>
              </w:r>
            </w:hyperlink>
          </w:p>
          <w:p w14:paraId="56429AC0" w14:textId="10CE4DA3" w:rsidR="002F5ACA" w:rsidRDefault="002F5ACA" w:rsidP="004D3011"/>
          <w:p w14:paraId="55851532" w14:textId="22885391" w:rsidR="002F5ACA" w:rsidRDefault="002F5ACA" w:rsidP="004D3011">
            <w:r>
              <w:t>LINKED-IN:</w:t>
            </w:r>
          </w:p>
          <w:p w14:paraId="62FAAEC6" w14:textId="5590B148" w:rsidR="002F5ACA" w:rsidRPr="00CB1052" w:rsidRDefault="002F5ACA" w:rsidP="004D3011">
            <w:r w:rsidRPr="00CB1052">
              <w:t>linkedin.com/in/</w:t>
            </w:r>
            <w:proofErr w:type="spellStart"/>
            <w:r w:rsidRPr="00CB1052">
              <w:t>spandana-shree</w:t>
            </w:r>
            <w:proofErr w:type="spellEnd"/>
          </w:p>
          <w:sdt>
            <w:sdtPr>
              <w:id w:val="-1444214663"/>
              <w:placeholder>
                <w:docPart w:val="80FF26C650F242BCA42FC173F07C5550"/>
              </w:placeholder>
              <w:temporary/>
              <w:showingPlcHdr/>
              <w15:appearance w15:val="hidden"/>
            </w:sdtPr>
            <w:sdtEndPr/>
            <w:sdtContent>
              <w:p w14:paraId="2B3FC36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63DEB29" w14:textId="152627BE" w:rsidR="004D3011" w:rsidRDefault="00770935" w:rsidP="004D3011">
            <w:r>
              <w:t>Reading</w:t>
            </w:r>
          </w:p>
          <w:p w14:paraId="10734695" w14:textId="113764E4" w:rsidR="004D3011" w:rsidRDefault="009E1E8F" w:rsidP="004D3011">
            <w:r>
              <w:t>Playing Guitar</w:t>
            </w:r>
          </w:p>
          <w:p w14:paraId="57A7F3DD" w14:textId="77777777" w:rsidR="004D3011" w:rsidRDefault="008A617B" w:rsidP="004D3011">
            <w:r>
              <w:t>Writing</w:t>
            </w:r>
          </w:p>
          <w:p w14:paraId="31678EEE" w14:textId="4CA4E250" w:rsidR="008A617B" w:rsidRPr="004D3011" w:rsidRDefault="008A617B" w:rsidP="004D3011">
            <w:r>
              <w:t>Hand Crafts and Greetings</w:t>
            </w:r>
          </w:p>
        </w:tc>
        <w:tc>
          <w:tcPr>
            <w:tcW w:w="720" w:type="dxa"/>
          </w:tcPr>
          <w:p w14:paraId="6CE321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D6B3A1D76514A9082B8E8F147E6E22C"/>
              </w:placeholder>
              <w:temporary/>
              <w:showingPlcHdr/>
              <w15:appearance w15:val="hidden"/>
            </w:sdtPr>
            <w:sdtEndPr/>
            <w:sdtContent>
              <w:p w14:paraId="6080219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E96843D" w14:textId="7C4744A6" w:rsidR="00036450" w:rsidRDefault="00AC4ADD" w:rsidP="00B359E4">
            <w:pPr>
              <w:pStyle w:val="Heading4"/>
            </w:pPr>
            <w:r>
              <w:t>SRM INSTITUTE OF SCIENCE &amp; TECHNOLOGY</w:t>
            </w:r>
          </w:p>
          <w:p w14:paraId="552196E7" w14:textId="4EB0596D" w:rsidR="00AC4ADD" w:rsidRPr="00AC4ADD" w:rsidRDefault="00AC4ADD" w:rsidP="00AC4ADD">
            <w:r>
              <w:t>Chennai, India</w:t>
            </w:r>
          </w:p>
          <w:p w14:paraId="30B478CB" w14:textId="428362CA" w:rsidR="00036450" w:rsidRDefault="00AC4ADD" w:rsidP="00036450">
            <w:r>
              <w:t>B. Tech| Electronics and Computer Engineering</w:t>
            </w:r>
          </w:p>
          <w:p w14:paraId="34746D0E" w14:textId="77777777" w:rsidR="00661C38" w:rsidRPr="00B359E4" w:rsidRDefault="00661C38" w:rsidP="00661C38">
            <w:pPr>
              <w:pStyle w:val="Date"/>
            </w:pPr>
            <w:r>
              <w:t>July 2019</w:t>
            </w:r>
            <w:r w:rsidRPr="00B359E4">
              <w:t xml:space="preserve"> - </w:t>
            </w:r>
            <w:r>
              <w:t>2023</w:t>
            </w:r>
          </w:p>
          <w:p w14:paraId="4571A930" w14:textId="599A41D8" w:rsidR="00661C38" w:rsidRDefault="00661C38" w:rsidP="00036450">
            <w:r>
              <w:t>CGPA – 9.92 (till 4</w:t>
            </w:r>
            <w:r w:rsidRPr="00661C38">
              <w:rPr>
                <w:vertAlign w:val="superscript"/>
              </w:rPr>
              <w:t>th</w:t>
            </w:r>
            <w:r>
              <w:t xml:space="preserve"> semester)</w:t>
            </w:r>
          </w:p>
          <w:p w14:paraId="610E585E" w14:textId="77777777" w:rsidR="00EB7296" w:rsidRDefault="00EB7296" w:rsidP="00036450"/>
          <w:p w14:paraId="168ACF80" w14:textId="499C177F" w:rsidR="00036450" w:rsidRDefault="00AC4ADD" w:rsidP="00B359E4">
            <w:pPr>
              <w:pStyle w:val="Heading4"/>
            </w:pPr>
            <w:r>
              <w:t>ASHOK HALL GIRLS’ HIGHER SECONDARY SCHOOL</w:t>
            </w:r>
          </w:p>
          <w:p w14:paraId="043E36E9" w14:textId="603A8430" w:rsidR="00AC4ADD" w:rsidRPr="00AC4ADD" w:rsidRDefault="00AC4ADD" w:rsidP="00AC4ADD">
            <w:r>
              <w:t>Kolkata, India</w:t>
            </w:r>
          </w:p>
          <w:p w14:paraId="66472D7A" w14:textId="795DD418" w:rsidR="00036450" w:rsidRPr="00B359E4" w:rsidRDefault="00AC4ADD" w:rsidP="00B359E4">
            <w:pPr>
              <w:pStyle w:val="Date"/>
            </w:pPr>
            <w:r>
              <w:t>AISSCE 2019</w:t>
            </w:r>
          </w:p>
          <w:p w14:paraId="53A88234" w14:textId="7E60F818" w:rsidR="00036450" w:rsidRDefault="00AC4ADD" w:rsidP="00036450">
            <w:r>
              <w:t>PCM - 95.3%</w:t>
            </w:r>
          </w:p>
          <w:p w14:paraId="691AAAC6" w14:textId="77777777" w:rsidR="00EB7296" w:rsidRDefault="00EB7296" w:rsidP="00036450"/>
          <w:p w14:paraId="6D82F530" w14:textId="77777777" w:rsidR="00AC4ADD" w:rsidRDefault="00AC4ADD" w:rsidP="00AC4ADD">
            <w:pPr>
              <w:pStyle w:val="Heading4"/>
            </w:pPr>
            <w:r>
              <w:t>ASHOK HALL GIRLS’ HIGHER SECONDARY SCHOOL</w:t>
            </w:r>
          </w:p>
          <w:p w14:paraId="54052E4B" w14:textId="77777777" w:rsidR="00AC4ADD" w:rsidRPr="00AC4ADD" w:rsidRDefault="00AC4ADD" w:rsidP="00AC4ADD">
            <w:r>
              <w:t>Kolkata, India</w:t>
            </w:r>
          </w:p>
          <w:p w14:paraId="65CDD6D3" w14:textId="2649F5A1" w:rsidR="00AC4ADD" w:rsidRPr="00B359E4" w:rsidRDefault="00AC4ADD" w:rsidP="00AC4ADD">
            <w:pPr>
              <w:pStyle w:val="Date"/>
            </w:pPr>
            <w:r>
              <w:t>AISSE 2017</w:t>
            </w:r>
          </w:p>
          <w:p w14:paraId="24B745DB" w14:textId="2DC0805B" w:rsidR="00AC4ADD" w:rsidRDefault="00AC4ADD" w:rsidP="00AC4ADD">
            <w:r>
              <w:t>CGPA – 9.8</w:t>
            </w:r>
          </w:p>
          <w:p w14:paraId="2F9DB6B8" w14:textId="2F7129EE" w:rsidR="00036450" w:rsidRDefault="00454CEF" w:rsidP="001654DD">
            <w:pPr>
              <w:pStyle w:val="Heading2"/>
              <w:tabs>
                <w:tab w:val="right" w:pos="6240"/>
              </w:tabs>
            </w:pPr>
            <w:r>
              <w:t xml:space="preserve">INDIVIDUAL </w:t>
            </w:r>
            <w:sdt>
              <w:sdtPr>
                <w:id w:val="1669594239"/>
                <w:placeholder>
                  <w:docPart w:val="C30D734DD0374F45ADC9B3BBE083B00E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1654DD">
              <w:tab/>
            </w:r>
          </w:p>
          <w:p w14:paraId="50776FDC" w14:textId="03B044FA" w:rsidR="00036450" w:rsidRPr="004D3011" w:rsidRDefault="00D34AFB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C52E2CB" wp14:editId="0D7FAB4E">
                  <wp:extent cx="3962400" cy="1320800"/>
                  <wp:effectExtent l="0" t="0" r="0" b="1270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724A77A7" w14:textId="301E9B71" w:rsidR="00454CEF" w:rsidRDefault="00454CEF" w:rsidP="00454CEF">
      <w:pPr>
        <w:pStyle w:val="Heading2"/>
        <w:ind w:left="4395"/>
      </w:pPr>
      <w:r>
        <w:t xml:space="preserve">TECHNICAL </w:t>
      </w:r>
      <w:sdt>
        <w:sdtPr>
          <w:id w:val="-1916844630"/>
          <w:placeholder>
            <w:docPart w:val="0BFAE264EF8E44FAB862108DFB3460AA"/>
          </w:placeholder>
          <w:temporary/>
          <w:showingPlcHdr/>
          <w15:appearance w15:val="hidden"/>
        </w:sdtPr>
        <w:sdtEndPr/>
        <w:sdtContent>
          <w:r w:rsidRPr="00036450">
            <w:rPr>
              <w:rStyle w:val="Heading2Char"/>
              <w:b/>
              <w:bCs/>
              <w:caps/>
            </w:rPr>
            <w:t>SKILLS</w:t>
          </w:r>
        </w:sdtContent>
      </w:sdt>
    </w:p>
    <w:p w14:paraId="0FA79D68" w14:textId="243657B8" w:rsidR="00584C61" w:rsidRPr="00E6208B" w:rsidRDefault="00584C61" w:rsidP="00E6208B">
      <w:pPr>
        <w:ind w:left="4395"/>
        <w:rPr>
          <w:b/>
          <w:bCs/>
        </w:rPr>
      </w:pPr>
      <w:r>
        <w:rPr>
          <w:b/>
        </w:rPr>
        <w:t>PROGRAMMING LANGUAGES</w:t>
      </w:r>
      <w:r w:rsidR="00E6208B">
        <w:rPr>
          <w:b/>
        </w:rPr>
        <w:tab/>
      </w:r>
      <w:r w:rsidR="00E6208B">
        <w:rPr>
          <w:b/>
        </w:rPr>
        <w:tab/>
      </w:r>
      <w:r w:rsidR="00E6208B">
        <w:rPr>
          <w:b/>
        </w:rPr>
        <w:tab/>
      </w:r>
      <w:r w:rsidR="00E6208B" w:rsidRPr="00584C61">
        <w:rPr>
          <w:b/>
          <w:bCs/>
        </w:rPr>
        <w:t>WEB DEVELOPMENT</w:t>
      </w:r>
    </w:p>
    <w:p w14:paraId="5827CEC3" w14:textId="77F38FFA" w:rsidR="00820BC8" w:rsidRDefault="00820BC8" w:rsidP="00E6208B">
      <w:pPr>
        <w:tabs>
          <w:tab w:val="left" w:pos="990"/>
        </w:tabs>
        <w:ind w:left="4395"/>
      </w:pPr>
      <w:r>
        <w:t>C, C++, Python</w:t>
      </w:r>
      <w:r w:rsidR="00E6208B">
        <w:tab/>
      </w:r>
      <w:r w:rsidR="00E6208B">
        <w:tab/>
      </w:r>
      <w:r w:rsidR="00E6208B">
        <w:tab/>
      </w:r>
      <w:r w:rsidR="00683789">
        <w:tab/>
      </w:r>
      <w:r w:rsidR="00683789">
        <w:tab/>
      </w:r>
      <w:r w:rsidR="00E6208B">
        <w:t>HTML, CSS</w:t>
      </w:r>
      <w:r w:rsidR="00F85420">
        <w:t>, JS</w:t>
      </w:r>
    </w:p>
    <w:p w14:paraId="4C4F5F0B" w14:textId="23974CFA" w:rsidR="00584C61" w:rsidRDefault="00584C61" w:rsidP="00820BC8">
      <w:pPr>
        <w:ind w:left="4395"/>
      </w:pPr>
    </w:p>
    <w:p w14:paraId="356F19D1" w14:textId="5CA7DEFB" w:rsidR="00E6208B" w:rsidRDefault="00E6208B" w:rsidP="00E6208B">
      <w:pPr>
        <w:pStyle w:val="Heading2"/>
        <w:ind w:left="4395"/>
      </w:pPr>
      <w:r>
        <w:t>CERTIFICATIONS</w:t>
      </w:r>
    </w:p>
    <w:p w14:paraId="6769458E" w14:textId="21DB7036" w:rsidR="00BD1C44" w:rsidRDefault="00E6208B" w:rsidP="00BD1C44">
      <w:pPr>
        <w:pStyle w:val="ListParagraph"/>
        <w:numPr>
          <w:ilvl w:val="0"/>
          <w:numId w:val="2"/>
        </w:numPr>
        <w:tabs>
          <w:tab w:val="left" w:pos="990"/>
        </w:tabs>
        <w:ind w:left="4395" w:hanging="142"/>
      </w:pPr>
      <w:r>
        <w:t>Python for everybody (Specialization) under Coursera</w:t>
      </w:r>
      <w:r w:rsidR="00BD1C44">
        <w:t xml:space="preserve"> </w:t>
      </w:r>
    </w:p>
    <w:p w14:paraId="3F001FE6" w14:textId="05FFA0C0" w:rsidR="005320E7" w:rsidRDefault="00BD1C44" w:rsidP="006D37F8">
      <w:pPr>
        <w:pStyle w:val="ListParagraph"/>
        <w:numPr>
          <w:ilvl w:val="0"/>
          <w:numId w:val="2"/>
        </w:numPr>
        <w:tabs>
          <w:tab w:val="left" w:pos="990"/>
        </w:tabs>
        <w:ind w:left="4395" w:hanging="142"/>
      </w:pPr>
      <w:r>
        <w:t>Wireless Communication for Everybody under Coursera</w:t>
      </w:r>
    </w:p>
    <w:p w14:paraId="3AC68931" w14:textId="000ED35A" w:rsidR="005744F6" w:rsidRDefault="005744F6" w:rsidP="006D37F8">
      <w:pPr>
        <w:pStyle w:val="ListParagraph"/>
        <w:numPr>
          <w:ilvl w:val="0"/>
          <w:numId w:val="2"/>
        </w:numPr>
        <w:tabs>
          <w:tab w:val="left" w:pos="990"/>
        </w:tabs>
        <w:ind w:left="4395" w:hanging="142"/>
      </w:pPr>
      <w:r>
        <w:t xml:space="preserve">JavaScript Basics </w:t>
      </w:r>
      <w:r w:rsidR="005D4A26">
        <w:t>under</w:t>
      </w:r>
      <w:r>
        <w:t xml:space="preserve"> Coursera</w:t>
      </w:r>
    </w:p>
    <w:sectPr w:rsidR="005744F6" w:rsidSect="006D37F8">
      <w:headerReference w:type="default" r:id="rId13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A04F" w14:textId="77777777" w:rsidR="005A09EF" w:rsidRDefault="005A09EF" w:rsidP="000C45FF">
      <w:r>
        <w:separator/>
      </w:r>
    </w:p>
  </w:endnote>
  <w:endnote w:type="continuationSeparator" w:id="0">
    <w:p w14:paraId="3910715C" w14:textId="77777777" w:rsidR="005A09EF" w:rsidRDefault="005A09E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A7A8" w14:textId="77777777" w:rsidR="005A09EF" w:rsidRDefault="005A09EF" w:rsidP="000C45FF">
      <w:r>
        <w:separator/>
      </w:r>
    </w:p>
  </w:footnote>
  <w:footnote w:type="continuationSeparator" w:id="0">
    <w:p w14:paraId="5435930D" w14:textId="77777777" w:rsidR="005A09EF" w:rsidRDefault="005A09E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8F9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E3D82F" wp14:editId="79499C9A">
          <wp:simplePos x="0" y="0"/>
          <wp:positionH relativeFrom="page">
            <wp:posOffset>256540</wp:posOffset>
          </wp:positionH>
          <wp:positionV relativeFrom="page">
            <wp:posOffset>158115</wp:posOffset>
          </wp:positionV>
          <wp:extent cx="7260336" cy="9628632"/>
          <wp:effectExtent l="0" t="0" r="0" b="0"/>
          <wp:wrapNone/>
          <wp:docPr id="14" name="Graphic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CB0"/>
    <w:multiLevelType w:val="hybridMultilevel"/>
    <w:tmpl w:val="D6BC7CB4"/>
    <w:lvl w:ilvl="0" w:tplc="40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95" w:hanging="360"/>
      </w:pPr>
      <w:rPr>
        <w:rFonts w:ascii="Wingdings" w:hAnsi="Wingdings" w:hint="default"/>
      </w:rPr>
    </w:lvl>
  </w:abstractNum>
  <w:abstractNum w:abstractNumId="1" w15:restartNumberingAfterBreak="0">
    <w:nsid w:val="1CCE374D"/>
    <w:multiLevelType w:val="hybridMultilevel"/>
    <w:tmpl w:val="8C0AEB32"/>
    <w:lvl w:ilvl="0" w:tplc="40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DD"/>
    <w:rsid w:val="00003B47"/>
    <w:rsid w:val="00036450"/>
    <w:rsid w:val="00094499"/>
    <w:rsid w:val="000C45FF"/>
    <w:rsid w:val="000E3FD1"/>
    <w:rsid w:val="000F61FA"/>
    <w:rsid w:val="00112054"/>
    <w:rsid w:val="001525E1"/>
    <w:rsid w:val="00164A97"/>
    <w:rsid w:val="001654DD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5965"/>
    <w:rsid w:val="002706FA"/>
    <w:rsid w:val="00281FD5"/>
    <w:rsid w:val="00284854"/>
    <w:rsid w:val="002978F6"/>
    <w:rsid w:val="002A3CAA"/>
    <w:rsid w:val="002F5ACA"/>
    <w:rsid w:val="0030481B"/>
    <w:rsid w:val="003079AF"/>
    <w:rsid w:val="003156FC"/>
    <w:rsid w:val="00321318"/>
    <w:rsid w:val="003254B5"/>
    <w:rsid w:val="0037121F"/>
    <w:rsid w:val="003A34FB"/>
    <w:rsid w:val="003A6B7D"/>
    <w:rsid w:val="003B06CA"/>
    <w:rsid w:val="003F64EE"/>
    <w:rsid w:val="004071FC"/>
    <w:rsid w:val="00445947"/>
    <w:rsid w:val="00454CEF"/>
    <w:rsid w:val="004614F4"/>
    <w:rsid w:val="004813B3"/>
    <w:rsid w:val="00496591"/>
    <w:rsid w:val="004C63E4"/>
    <w:rsid w:val="004D3011"/>
    <w:rsid w:val="004D388E"/>
    <w:rsid w:val="005262AC"/>
    <w:rsid w:val="005320E7"/>
    <w:rsid w:val="005744F6"/>
    <w:rsid w:val="00584C61"/>
    <w:rsid w:val="005A09EF"/>
    <w:rsid w:val="005D4A26"/>
    <w:rsid w:val="005E39D5"/>
    <w:rsid w:val="00600670"/>
    <w:rsid w:val="0062123A"/>
    <w:rsid w:val="00646E75"/>
    <w:rsid w:val="00661C38"/>
    <w:rsid w:val="006771D0"/>
    <w:rsid w:val="00683789"/>
    <w:rsid w:val="006D37F8"/>
    <w:rsid w:val="00715FCB"/>
    <w:rsid w:val="00743101"/>
    <w:rsid w:val="00770935"/>
    <w:rsid w:val="007775E1"/>
    <w:rsid w:val="007867A0"/>
    <w:rsid w:val="007927F5"/>
    <w:rsid w:val="00802CA0"/>
    <w:rsid w:val="00820BC8"/>
    <w:rsid w:val="00832F9F"/>
    <w:rsid w:val="00842B5A"/>
    <w:rsid w:val="00870547"/>
    <w:rsid w:val="0087238B"/>
    <w:rsid w:val="00887280"/>
    <w:rsid w:val="00890382"/>
    <w:rsid w:val="008A617B"/>
    <w:rsid w:val="009260CD"/>
    <w:rsid w:val="00952C25"/>
    <w:rsid w:val="00981DBC"/>
    <w:rsid w:val="009E1E8F"/>
    <w:rsid w:val="00A2118D"/>
    <w:rsid w:val="00A61749"/>
    <w:rsid w:val="00AA180C"/>
    <w:rsid w:val="00AC4ADD"/>
    <w:rsid w:val="00AD6BFC"/>
    <w:rsid w:val="00AD76E2"/>
    <w:rsid w:val="00B20152"/>
    <w:rsid w:val="00B2567B"/>
    <w:rsid w:val="00B31434"/>
    <w:rsid w:val="00B351A8"/>
    <w:rsid w:val="00B359E4"/>
    <w:rsid w:val="00B57D98"/>
    <w:rsid w:val="00B70850"/>
    <w:rsid w:val="00BB74D3"/>
    <w:rsid w:val="00BB7B0D"/>
    <w:rsid w:val="00BD1C44"/>
    <w:rsid w:val="00BF01BE"/>
    <w:rsid w:val="00C066B6"/>
    <w:rsid w:val="00C37BA1"/>
    <w:rsid w:val="00C4674C"/>
    <w:rsid w:val="00C506CF"/>
    <w:rsid w:val="00C72BED"/>
    <w:rsid w:val="00C9578B"/>
    <w:rsid w:val="00CB0055"/>
    <w:rsid w:val="00CB1052"/>
    <w:rsid w:val="00CD2AD2"/>
    <w:rsid w:val="00CE42F9"/>
    <w:rsid w:val="00D2522B"/>
    <w:rsid w:val="00D34AFB"/>
    <w:rsid w:val="00D422DE"/>
    <w:rsid w:val="00D5459D"/>
    <w:rsid w:val="00DA1F4D"/>
    <w:rsid w:val="00DD172A"/>
    <w:rsid w:val="00E25A26"/>
    <w:rsid w:val="00E4381A"/>
    <w:rsid w:val="00E55D74"/>
    <w:rsid w:val="00E6208B"/>
    <w:rsid w:val="00EB7296"/>
    <w:rsid w:val="00F02B8C"/>
    <w:rsid w:val="00F03640"/>
    <w:rsid w:val="00F27F45"/>
    <w:rsid w:val="00F60274"/>
    <w:rsid w:val="00F77FB9"/>
    <w:rsid w:val="00F85420"/>
    <w:rsid w:val="00FB068F"/>
    <w:rsid w:val="00FB0847"/>
    <w:rsid w:val="00FC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0701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vanity-namedomain">
    <w:name w:val="vanity-name__domain"/>
    <w:basedOn w:val="DefaultParagraphFont"/>
    <w:rsid w:val="002F5ACA"/>
  </w:style>
  <w:style w:type="character" w:customStyle="1" w:styleId="vanity-namedisplay-name">
    <w:name w:val="vanity-name__display-name"/>
    <w:basedOn w:val="DefaultParagraphFont"/>
    <w:rsid w:val="002F5ACA"/>
  </w:style>
  <w:style w:type="paragraph" w:styleId="ListParagraph">
    <w:name w:val="List Paragraph"/>
    <w:basedOn w:val="Normal"/>
    <w:uiPriority w:val="34"/>
    <w:semiHidden/>
    <w:qFormat/>
    <w:rsid w:val="00E6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293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97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01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pandanashree1902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ndy\AppData\Local\Packages\Microsoft.Office.Desktop_8wekyb3d8bbwe\LocalCache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Commitment to Deadlines</c:v>
                </c:pt>
                <c:pt idx="1">
                  <c:v>Ability to work in a Team</c:v>
                </c:pt>
                <c:pt idx="2">
                  <c:v>Adaptive skills</c:v>
                </c:pt>
                <c:pt idx="3">
                  <c:v>Interpersonal Skills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0.9</c:v>
                </c:pt>
                <c:pt idx="1">
                  <c:v>0.7</c:v>
                </c:pt>
                <c:pt idx="2">
                  <c:v>0.8</c:v>
                </c:pt>
                <c:pt idx="3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EA-41FE-A821-C86436896B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Commitment to Deadlines</c:v>
                </c:pt>
                <c:pt idx="1">
                  <c:v>Ability to work in a Team</c:v>
                </c:pt>
                <c:pt idx="2">
                  <c:v>Adaptive skills</c:v>
                </c:pt>
                <c:pt idx="3">
                  <c:v>Interpersonal Skills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B9EA-41FE-A821-C86436896B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Commitment to Deadlines</c:v>
                </c:pt>
                <c:pt idx="1">
                  <c:v>Ability to work in a Team</c:v>
                </c:pt>
                <c:pt idx="2">
                  <c:v>Adaptive skills</c:v>
                </c:pt>
                <c:pt idx="3">
                  <c:v>Interpersonal Skills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B9EA-41FE-A821-C86436896B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0406008"/>
        <c:axId val="490402168"/>
        <c:axId val="0"/>
      </c:bar3DChart>
      <c:catAx>
        <c:axId val="490406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402168"/>
        <c:crosses val="autoZero"/>
        <c:auto val="1"/>
        <c:lblAlgn val="ctr"/>
        <c:lblOffset val="100"/>
        <c:noMultiLvlLbl val="0"/>
      </c:catAx>
      <c:valAx>
        <c:axId val="490402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406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3DACF1EF8C4B9B891F73C77E85A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2E6D5-C602-4EAA-8803-42DCEC714F75}"/>
      </w:docPartPr>
      <w:docPartBody>
        <w:p w:rsidR="00843BC9" w:rsidRDefault="00C46EF8">
          <w:pPr>
            <w:pStyle w:val="373DACF1EF8C4B9B891F73C77E85A402"/>
          </w:pPr>
          <w:r w:rsidRPr="00CB0055">
            <w:t>Contact</w:t>
          </w:r>
        </w:p>
      </w:docPartBody>
    </w:docPart>
    <w:docPart>
      <w:docPartPr>
        <w:name w:val="A4E44D26E7DC4319A5E5B006701C5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0420E-623C-40C0-9C13-F35309DDAF6C}"/>
      </w:docPartPr>
      <w:docPartBody>
        <w:p w:rsidR="00843BC9" w:rsidRDefault="00C46EF8">
          <w:pPr>
            <w:pStyle w:val="A4E44D26E7DC4319A5E5B006701C52A9"/>
          </w:pPr>
          <w:r w:rsidRPr="004D3011">
            <w:t>PHONE:</w:t>
          </w:r>
        </w:p>
      </w:docPartBody>
    </w:docPart>
    <w:docPart>
      <w:docPartPr>
        <w:name w:val="59074834A3564FFBA2F33C02464F8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9C6C-168D-42F7-AEFF-9D90077DADF7}"/>
      </w:docPartPr>
      <w:docPartBody>
        <w:p w:rsidR="00843BC9" w:rsidRDefault="00C46EF8">
          <w:pPr>
            <w:pStyle w:val="59074834A3564FFBA2F33C02464F8F85"/>
          </w:pPr>
          <w:r w:rsidRPr="004D3011">
            <w:t>EMAIL:</w:t>
          </w:r>
        </w:p>
      </w:docPartBody>
    </w:docPart>
    <w:docPart>
      <w:docPartPr>
        <w:name w:val="80FF26C650F242BCA42FC173F07C5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CE0F9-44BA-42C1-9074-7AF8DA1C8F37}"/>
      </w:docPartPr>
      <w:docPartBody>
        <w:p w:rsidR="00843BC9" w:rsidRDefault="00C46EF8">
          <w:pPr>
            <w:pStyle w:val="80FF26C650F242BCA42FC173F07C5550"/>
          </w:pPr>
          <w:r w:rsidRPr="00CB0055">
            <w:t>Hobbies</w:t>
          </w:r>
        </w:p>
      </w:docPartBody>
    </w:docPart>
    <w:docPart>
      <w:docPartPr>
        <w:name w:val="6D6B3A1D76514A9082B8E8F147E6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ED447-BB61-4362-B531-C05CAA097E84}"/>
      </w:docPartPr>
      <w:docPartBody>
        <w:p w:rsidR="00843BC9" w:rsidRDefault="00C46EF8">
          <w:pPr>
            <w:pStyle w:val="6D6B3A1D76514A9082B8E8F147E6E22C"/>
          </w:pPr>
          <w:r w:rsidRPr="00036450">
            <w:t>EDUCATION</w:t>
          </w:r>
        </w:p>
      </w:docPartBody>
    </w:docPart>
    <w:docPart>
      <w:docPartPr>
        <w:name w:val="C30D734DD0374F45ADC9B3BBE083B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C412-5DDC-448C-8C6A-5B02EA23E0C2}"/>
      </w:docPartPr>
      <w:docPartBody>
        <w:p w:rsidR="00843BC9" w:rsidRDefault="00C46EF8">
          <w:pPr>
            <w:pStyle w:val="C30D734DD0374F45ADC9B3BBE083B00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0BFAE264EF8E44FAB862108DFB346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68845-9CCC-420D-86C6-72B2A2BD3537}"/>
      </w:docPartPr>
      <w:docPartBody>
        <w:p w:rsidR="00C71DAC" w:rsidRDefault="00F733F3" w:rsidP="00F733F3">
          <w:pPr>
            <w:pStyle w:val="0BFAE264EF8E44FAB862108DFB3460A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8"/>
    <w:rsid w:val="001A4C63"/>
    <w:rsid w:val="002616CA"/>
    <w:rsid w:val="00343C8C"/>
    <w:rsid w:val="003478C6"/>
    <w:rsid w:val="00705D80"/>
    <w:rsid w:val="007E5A0B"/>
    <w:rsid w:val="007F6815"/>
    <w:rsid w:val="00843BC9"/>
    <w:rsid w:val="00962F80"/>
    <w:rsid w:val="00A37E84"/>
    <w:rsid w:val="00C46EF8"/>
    <w:rsid w:val="00C71DAC"/>
    <w:rsid w:val="00CE3B54"/>
    <w:rsid w:val="00D92740"/>
    <w:rsid w:val="00ED20DB"/>
    <w:rsid w:val="00F04C7E"/>
    <w:rsid w:val="00F440D3"/>
    <w:rsid w:val="00F7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616C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3DACF1EF8C4B9B891F73C77E85A402">
    <w:name w:val="373DACF1EF8C4B9B891F73C77E85A402"/>
  </w:style>
  <w:style w:type="paragraph" w:customStyle="1" w:styleId="A4E44D26E7DC4319A5E5B006701C52A9">
    <w:name w:val="A4E44D26E7DC4319A5E5B006701C52A9"/>
  </w:style>
  <w:style w:type="paragraph" w:customStyle="1" w:styleId="59074834A3564FFBA2F33C02464F8F85">
    <w:name w:val="59074834A3564FFBA2F33C02464F8F8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0FF26C650F242BCA42FC173F07C5550">
    <w:name w:val="80FF26C650F242BCA42FC173F07C5550"/>
  </w:style>
  <w:style w:type="paragraph" w:customStyle="1" w:styleId="6D6B3A1D76514A9082B8E8F147E6E22C">
    <w:name w:val="6D6B3A1D76514A9082B8E8F147E6E22C"/>
  </w:style>
  <w:style w:type="character" w:customStyle="1" w:styleId="Heading2Char">
    <w:name w:val="Heading 2 Char"/>
    <w:basedOn w:val="DefaultParagraphFont"/>
    <w:link w:val="Heading2"/>
    <w:uiPriority w:val="9"/>
    <w:rsid w:val="002616C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30D734DD0374F45ADC9B3BBE083B00E">
    <w:name w:val="C30D734DD0374F45ADC9B3BBE083B00E"/>
  </w:style>
  <w:style w:type="paragraph" w:customStyle="1" w:styleId="0BFAE264EF8E44FAB862108DFB3460AA">
    <w:name w:val="0BFAE264EF8E44FAB862108DFB3460AA"/>
    <w:rsid w:val="00F73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2021-08-13T15:49:00Z</dcterms:created>
  <dcterms:modified xsi:type="dcterms:W3CDTF">2021-11-22T13:37:00Z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